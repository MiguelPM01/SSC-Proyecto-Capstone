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Código </w:t>
            </w:r>
            <w:proofErr w:type="spellStart"/>
            <w:r>
              <w:rPr>
                <w:color w:val="000000"/>
              </w:rPr>
              <w:t>IoT</w:t>
            </w:r>
            <w:proofErr w:type="spellEnd"/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4C3B67D1" w14:textId="4167C01E" w:rsidR="00692571" w:rsidRDefault="00694C9C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Smart Security Control (SSC).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4E4F192C" w:rsidR="00B73596" w:rsidRPr="00B73596" w:rsidRDefault="0086108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5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53F41816" w:rsidR="00B73596" w:rsidRPr="00B73596" w:rsidRDefault="001505E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Brenda Jimena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Angel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Gómez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271F4BD9" w:rsidR="00B73596" w:rsidRPr="00B73596" w:rsidRDefault="001505E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Miguel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Angel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Peralta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Martinez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1165D85F" w:rsidR="00B73596" w:rsidRPr="00B73596" w:rsidRDefault="005406D1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Cesar Armando Ramírez de León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2C3F63C6" w:rsidR="00B73596" w:rsidRPr="00B73596" w:rsidRDefault="001505E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Miguel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Angel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Peralta Martínez 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00285EE1" w:rsidR="00B73596" w:rsidRPr="00B73596" w:rsidRDefault="0086108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Smart Security Control (SSC).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5562AD53" w14:textId="5D66BF31" w:rsidR="00D071C5" w:rsidRDefault="00D071C5" w:rsidP="00D071C5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Mejorar la seguridad de los hogares a través del Internet de las Cosas.</w:t>
            </w:r>
          </w:p>
          <w:p w14:paraId="2638CEC4" w14:textId="45A0241E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759B1D66" w14:textId="77777777" w:rsidR="00365122" w:rsidRDefault="0036512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61BA1A04" w14:textId="6CB0B7EB" w:rsidR="00365122" w:rsidRPr="000429E3" w:rsidRDefault="00365122" w:rsidP="000429E3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0429E3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Utilizar sensores de movimiento para detectar movimientos inusuales dentro de un perímetro determinado las 24 </w:t>
            </w:r>
            <w:proofErr w:type="spellStart"/>
            <w:r w:rsidRPr="000429E3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hrs</w:t>
            </w:r>
            <w:proofErr w:type="spellEnd"/>
            <w:r w:rsidRPr="000429E3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F577F7A" w14:textId="049AB448" w:rsidR="002632C2" w:rsidRPr="002632C2" w:rsidRDefault="002632C2" w:rsidP="002632C2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2632C2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Crear un sistema de seguridad eficaz que nos permita mantener la seguridad dentro de nuestros hogares haciendo uso del Internet de las Cosas (</w:t>
            </w:r>
            <w:proofErr w:type="spellStart"/>
            <w:r w:rsidRPr="002632C2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IoT</w:t>
            </w:r>
            <w:proofErr w:type="spellEnd"/>
            <w:r w:rsidRPr="002632C2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). </w:t>
            </w:r>
          </w:p>
          <w:p w14:paraId="67459F81" w14:textId="2C73CAEC" w:rsidR="00B73596" w:rsidRDefault="00BA7249" w:rsidP="000429E3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Aplicar</w:t>
            </w:r>
            <w:r w:rsidRPr="00BA7249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el uso de inteligencia artificial para detectar armas blancas o de fuego por medio de cámaras que graben y monitoreen el entorno durante todo el transcurso del día.</w:t>
            </w:r>
          </w:p>
          <w:p w14:paraId="7D210311" w14:textId="05C17500" w:rsidR="009C5BAD" w:rsidRPr="000429E3" w:rsidRDefault="009C5BAD" w:rsidP="000429E3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9C5BAD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Generar report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es con </w:t>
            </w:r>
            <w:r w:rsidR="00574CBA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base</w:t>
            </w:r>
            <w:r w:rsidR="00574CBA" w:rsidRPr="009C5BAD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la</w:t>
            </w:r>
            <w:r w:rsidRPr="009C5BAD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información recaudada por los sensores para tomar decisiones futuras informadas, concretas y legitimas.</w:t>
            </w:r>
          </w:p>
          <w:p w14:paraId="2227452D" w14:textId="77777777" w:rsidR="00365122" w:rsidRDefault="0036512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1BF6C644" w14:textId="6F0328EB" w:rsidR="00E62A65" w:rsidRPr="00B73596" w:rsidRDefault="00E62A6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54FFD099" w14:textId="77777777" w:rsidR="00B73596" w:rsidRDefault="00E62A6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Implementar sensores que detecten movimiento y sonidos dentro de nuestro hogar para tener mayor seguridad dentro de la misma. </w:t>
            </w:r>
          </w:p>
          <w:p w14:paraId="27E66860" w14:textId="0BC6643B" w:rsidR="00CA21F2" w:rsidRPr="00B73596" w:rsidRDefault="00CA21F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4B5440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A4159A4" w14:textId="314BB455" w:rsidR="004B5440" w:rsidRPr="004B5440" w:rsidRDefault="00E62A65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SSC es un proyecto enfocado a la seguridad de nuestros </w:t>
            </w:r>
            <w:r w:rsidR="00CA21F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hogares con el fin de salvaguardar nuestra integridad y nuestro patrimonio con la implementación de </w:t>
            </w:r>
            <w:r w:rsidR="00EC71D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un sistema </w:t>
            </w:r>
            <w:r w:rsidR="00574CB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de monitoreo </w:t>
            </w:r>
            <w:r w:rsidR="00DC1A1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para evitar</w:t>
            </w:r>
            <w:r w:rsidR="00CA21F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CA21F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t>asaltos o daño a nuestra propiedad.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4B5440"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Hardware</w:t>
            </w:r>
          </w:p>
          <w:p w14:paraId="1D140B5F" w14:textId="434BCC4A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Microcontrolador.</w:t>
            </w:r>
          </w:p>
          <w:p w14:paraId="6CB8237F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  <w:t>ESP32-CAM</w:t>
            </w:r>
          </w:p>
          <w:p w14:paraId="6F36B7FE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  <w:t>FTDI</w:t>
            </w:r>
          </w:p>
          <w:p w14:paraId="213D8B07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</w:r>
            <w:proofErr w:type="spellStart"/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Protoboard</w:t>
            </w:r>
            <w:proofErr w:type="spellEnd"/>
          </w:p>
          <w:p w14:paraId="510B59D8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  <w:t>Cable estañado</w:t>
            </w:r>
          </w:p>
          <w:p w14:paraId="3B828631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Raspberry</w:t>
            </w: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Pi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4</w:t>
            </w:r>
          </w:p>
          <w:p w14:paraId="1962CDA9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</w:r>
          </w:p>
          <w:p w14:paraId="7E788749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Sensores.</w:t>
            </w:r>
          </w:p>
          <w:p w14:paraId="70EAF2E1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  <w:t>Sensor PIR</w:t>
            </w:r>
          </w:p>
          <w:p w14:paraId="00748938" w14:textId="65573070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</w:r>
            <w:r w:rsidR="000744E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Micrófono </w:t>
            </w:r>
          </w:p>
          <w:p w14:paraId="11C0D6FA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</w: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Bu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zz</w:t>
            </w: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er</w:t>
            </w:r>
          </w:p>
          <w:p w14:paraId="2E04000D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</w:pPr>
          </w:p>
          <w:p w14:paraId="6A82BFC9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Software</w:t>
            </w:r>
          </w:p>
          <w:p w14:paraId="35046809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ab/>
              <w:t>MQTT</w:t>
            </w:r>
          </w:p>
          <w:p w14:paraId="0517F38B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ab/>
              <w:t>Node-red</w:t>
            </w:r>
          </w:p>
          <w:p w14:paraId="02E6DFE9" w14:textId="77777777" w:rsidR="00B73596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ab/>
              <w:t>Arduino</w:t>
            </w:r>
            <w:r w:rsidR="00B73596"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7334279C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1B160FA" w:rsidR="00B73596" w:rsidRPr="00B73596" w:rsidRDefault="00CA21F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Llamadas automáticas al servicio de emergencias en caso de ser necesario.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0FF94554" w:rsidR="00B73596" w:rsidRPr="00B73596" w:rsidRDefault="00CA21F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Monitoreo las 24 horas del día a través de</w:t>
            </w:r>
            <w:r w:rsidR="00DD3B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la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DD3B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nternet.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4AC3FD2" w14:textId="465FB5EB" w:rsidR="00B73596" w:rsidRDefault="00CA21F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Reporte de daños y perdidas y posibles modificaciones a nuestro hogar con el fin de tener mayor seguridad dentro de la misma.</w:t>
            </w:r>
          </w:p>
          <w:p w14:paraId="63B45E5A" w14:textId="34BA2863" w:rsidR="00CA21F2" w:rsidRPr="00B73596" w:rsidRDefault="00CA21F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6E1D79F9" w:rsidR="00B73596" w:rsidRPr="00B73596" w:rsidRDefault="000136F8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Poder realizar llamadas automáticas a emergencias en cuanto los sensores detecten movimiento más allá del rango máximo establecido por el usuario, así como poder monitorear los sensores o cámaras vía wifi salvaguardando la integridad de los datos arrojados por nuestros sensores y como parte final, poder realizar el reporte de daños y perdidas en caso de algún desastre y poder implementar mayor seguridad dentro de los hogares a través de un mantenimiento preventivo. </w:t>
            </w:r>
            <w:r w:rsidR="00CA21F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0731FF13" w:rsidR="00B73596" w:rsidRPr="00B73596" w:rsidRDefault="000136F8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Brenda Jimena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Angel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Gómez</w:t>
            </w:r>
            <w:r w:rsidR="00DB4B8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– </w:t>
            </w:r>
            <w:r w:rsidR="00001F0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Coordinadora de Proyectos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031F3C5F" w:rsidR="00B73596" w:rsidRPr="00B73596" w:rsidRDefault="000136F8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Miguel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Angel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Peralta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Martinez</w:t>
            </w:r>
            <w:proofErr w:type="spellEnd"/>
            <w:r w:rsidR="00DB4B8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– Diseñador de Circuitos</w:t>
            </w:r>
            <w:r w:rsidR="00001F0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 </w:t>
            </w:r>
            <w:r w:rsidR="0073730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interfaces.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21D5BD20" w:rsidR="00B73596" w:rsidRPr="00B73596" w:rsidRDefault="005406D1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Cesar Armando Ramírez de León – Investigación y desarrollo. 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1088101B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8"/>
      <w:footerReference w:type="default" r:id="rId9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8E054" w14:textId="77777777" w:rsidR="00546997" w:rsidRDefault="00546997">
      <w:r>
        <w:separator/>
      </w:r>
    </w:p>
  </w:endnote>
  <w:endnote w:type="continuationSeparator" w:id="0">
    <w:p w14:paraId="35C50DEE" w14:textId="77777777" w:rsidR="00546997" w:rsidRDefault="00546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Calibri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593DD3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593DD3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5D8E7" w14:textId="77777777" w:rsidR="00546997" w:rsidRDefault="00546997">
      <w:r>
        <w:rPr>
          <w:color w:val="000000"/>
        </w:rPr>
        <w:separator/>
      </w:r>
    </w:p>
  </w:footnote>
  <w:footnote w:type="continuationSeparator" w:id="0">
    <w:p w14:paraId="626E4500" w14:textId="77777777" w:rsidR="00546997" w:rsidRDefault="00546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593DD3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2B826527"/>
    <w:multiLevelType w:val="hybridMultilevel"/>
    <w:tmpl w:val="AB6E0E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5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22688101">
    <w:abstractNumId w:val="0"/>
  </w:num>
  <w:num w:numId="2" w16cid:durableId="986320263">
    <w:abstractNumId w:val="4"/>
  </w:num>
  <w:num w:numId="3" w16cid:durableId="861631863">
    <w:abstractNumId w:val="2"/>
  </w:num>
  <w:num w:numId="4" w16cid:durableId="1830251250">
    <w:abstractNumId w:val="1"/>
  </w:num>
  <w:num w:numId="5" w16cid:durableId="1047485211">
    <w:abstractNumId w:val="5"/>
  </w:num>
  <w:num w:numId="6" w16cid:durableId="98179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01F00"/>
    <w:rsid w:val="00010FFA"/>
    <w:rsid w:val="000136F8"/>
    <w:rsid w:val="000429E3"/>
    <w:rsid w:val="00067DBB"/>
    <w:rsid w:val="000744E9"/>
    <w:rsid w:val="00146A7F"/>
    <w:rsid w:val="001505E5"/>
    <w:rsid w:val="0017295B"/>
    <w:rsid w:val="00203E6B"/>
    <w:rsid w:val="0021297E"/>
    <w:rsid w:val="002632C2"/>
    <w:rsid w:val="002D10CB"/>
    <w:rsid w:val="00351B12"/>
    <w:rsid w:val="00363F7D"/>
    <w:rsid w:val="00365122"/>
    <w:rsid w:val="003675F8"/>
    <w:rsid w:val="003A0F2F"/>
    <w:rsid w:val="00436B6D"/>
    <w:rsid w:val="00493924"/>
    <w:rsid w:val="004B5440"/>
    <w:rsid w:val="00533D6F"/>
    <w:rsid w:val="005406D1"/>
    <w:rsid w:val="0054609E"/>
    <w:rsid w:val="00546997"/>
    <w:rsid w:val="00574CBA"/>
    <w:rsid w:val="00593DD3"/>
    <w:rsid w:val="005B1859"/>
    <w:rsid w:val="006403D8"/>
    <w:rsid w:val="006700BF"/>
    <w:rsid w:val="00692571"/>
    <w:rsid w:val="00694C9C"/>
    <w:rsid w:val="006F20A6"/>
    <w:rsid w:val="00713DB2"/>
    <w:rsid w:val="00737305"/>
    <w:rsid w:val="007915C3"/>
    <w:rsid w:val="007961DE"/>
    <w:rsid w:val="00797245"/>
    <w:rsid w:val="007D6EBA"/>
    <w:rsid w:val="00837879"/>
    <w:rsid w:val="00837AD6"/>
    <w:rsid w:val="008454FB"/>
    <w:rsid w:val="00851305"/>
    <w:rsid w:val="008566EA"/>
    <w:rsid w:val="00861082"/>
    <w:rsid w:val="00864F9F"/>
    <w:rsid w:val="00872A0E"/>
    <w:rsid w:val="00975786"/>
    <w:rsid w:val="009A7423"/>
    <w:rsid w:val="009C5BAD"/>
    <w:rsid w:val="009E6F60"/>
    <w:rsid w:val="00A02FEC"/>
    <w:rsid w:val="00A24F73"/>
    <w:rsid w:val="00A91B34"/>
    <w:rsid w:val="00B52532"/>
    <w:rsid w:val="00B73596"/>
    <w:rsid w:val="00B77D5D"/>
    <w:rsid w:val="00BA7249"/>
    <w:rsid w:val="00BB72BB"/>
    <w:rsid w:val="00C31ED0"/>
    <w:rsid w:val="00C657C4"/>
    <w:rsid w:val="00C837B2"/>
    <w:rsid w:val="00C8610F"/>
    <w:rsid w:val="00C94D1A"/>
    <w:rsid w:val="00CA21F2"/>
    <w:rsid w:val="00D071C5"/>
    <w:rsid w:val="00D51678"/>
    <w:rsid w:val="00DB4B83"/>
    <w:rsid w:val="00DC1A10"/>
    <w:rsid w:val="00DD3BF1"/>
    <w:rsid w:val="00E025E0"/>
    <w:rsid w:val="00E32F3A"/>
    <w:rsid w:val="00E50BDA"/>
    <w:rsid w:val="00E62A65"/>
    <w:rsid w:val="00EC5DEC"/>
    <w:rsid w:val="00EC71D0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A4EC0-CE39-4EBC-AB31-B4A8BA962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0</TotalTime>
  <Pages>4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Miguel Peralta</cp:lastModifiedBy>
  <cp:revision>2</cp:revision>
  <dcterms:created xsi:type="dcterms:W3CDTF">2022-10-14T22:53:00Z</dcterms:created>
  <dcterms:modified xsi:type="dcterms:W3CDTF">2022-10-14T22:53:00Z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