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4167C01E" w:rsidR="00692571" w:rsidRDefault="00694C9C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Smart Security Control (SSC).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4E4F192C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5</w:t>
            </w: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53F4181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Brenda Jimena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Gómez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71F4BD9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Martinez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1165D85F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Cesar Armando Ramírez de León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C3F63C6" w:rsidR="00B73596" w:rsidRPr="00B73596" w:rsidRDefault="001505E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Martínez 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00285EE1" w:rsidR="00B73596" w:rsidRPr="00B73596" w:rsidRDefault="0086108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 Security Control (SSC).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562AD53" w14:textId="5D66BF31" w:rsidR="00D071C5" w:rsidRDefault="00D071C5" w:rsidP="00D071C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Mejorar la seguridad de los hogares a través del Internet de las Cosas.</w:t>
            </w:r>
          </w:p>
          <w:p w14:paraId="2638CEC4" w14:textId="45A0241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759B1D66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61BA1A04" w14:textId="6CB0B7EB" w:rsidR="00365122" w:rsidRPr="000429E3" w:rsidRDefault="00365122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Utilizar sensores de movimiento para detectar movimientos inusuales dentro de un perímetro determinado las 24 </w:t>
            </w:r>
            <w:proofErr w:type="spellStart"/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hrs</w:t>
            </w:r>
            <w:proofErr w:type="spellEnd"/>
            <w:r w:rsidRPr="000429E3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F577F7A" w14:textId="049AB448" w:rsidR="002632C2" w:rsidRPr="002632C2" w:rsidRDefault="002632C2" w:rsidP="002632C2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Crear un sistema de seguridad eficaz que nos permita mantener la seguridad dentro de nuestros hogares haciendo uso del Internet de las Cosas (</w:t>
            </w:r>
            <w:proofErr w:type="spellStart"/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IoT</w:t>
            </w:r>
            <w:proofErr w:type="spellEnd"/>
            <w:r w:rsidRPr="002632C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). </w:t>
            </w:r>
          </w:p>
          <w:p w14:paraId="67459F81" w14:textId="2C73CAEC" w:rsidR="00B73596" w:rsidRDefault="00BA7249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Aplicar</w:t>
            </w:r>
            <w:r w:rsidRPr="00BA7249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el uso de inteligencia artificial para detectar armas blancas o de fuego por medio de cámaras que graben y monitoreen el entorno durante todo el transcurso del día.</w:t>
            </w:r>
          </w:p>
          <w:p w14:paraId="7D210311" w14:textId="05C17500" w:rsidR="009C5BAD" w:rsidRPr="000429E3" w:rsidRDefault="009C5BAD" w:rsidP="000429E3">
            <w:pPr>
              <w:pStyle w:val="Prrafodelista"/>
              <w:numPr>
                <w:ilvl w:val="0"/>
                <w:numId w:val="6"/>
              </w:numPr>
              <w:suppressAutoHyphens w:val="0"/>
              <w:autoSpaceDN/>
              <w:textAlignment w:val="auto"/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Generar report</w:t>
            </w:r>
            <w:r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es con </w:t>
            </w:r>
            <w:r w:rsidR="00574CBA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base</w:t>
            </w:r>
            <w:r w:rsidR="00574CBA"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 w:rsidRPr="009C5BAD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información recaudada por los sensores para tomar decisiones futuras informadas, concretas y legitimas.</w:t>
            </w:r>
          </w:p>
          <w:p w14:paraId="2227452D" w14:textId="77777777" w:rsidR="00365122" w:rsidRDefault="0036512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1BF6C644" w14:textId="6F0328EB" w:rsidR="00E62A65" w:rsidRP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54FFD099" w14:textId="77777777" w:rsidR="00B73596" w:rsidRDefault="00E62A65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Implementar sensores que detecten movimiento y sonidos dentro de nuestro hogar para tener mayor seguridad dentro de la misma. </w:t>
            </w:r>
          </w:p>
          <w:p w14:paraId="27E66860" w14:textId="0BC6643B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4B5440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A4159A4" w14:textId="314BB455" w:rsidR="004B5440" w:rsidRPr="004B5440" w:rsidRDefault="00E62A65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SSC es un proyecto enfocado a la seguridad de nuestros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hogares con el fin de salvaguardar nuestra integridad y nuestro patrimonio con la implementación de </w:t>
            </w:r>
            <w:r w:rsidR="00EC71D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un sistema </w:t>
            </w:r>
            <w:r w:rsidR="00574CBA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 monitoreo </w:t>
            </w:r>
            <w:r w:rsidR="00DC1A1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para evitar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asaltos o daño a nuestra propiedad.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4B5440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Hardware</w:t>
            </w:r>
          </w:p>
          <w:p w14:paraId="1D140B5F" w14:textId="434BCC4A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Microcontrolador.</w:t>
            </w:r>
          </w:p>
          <w:p w14:paraId="6CB8237F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ESP32-CAM</w:t>
            </w:r>
          </w:p>
          <w:p w14:paraId="6F36B7FE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FTDI</w:t>
            </w:r>
          </w:p>
          <w:p w14:paraId="213D8B07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proofErr w:type="spellStart"/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Protoboard</w:t>
            </w:r>
            <w:proofErr w:type="spellEnd"/>
          </w:p>
          <w:p w14:paraId="510B59D8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Cable estañado</w:t>
            </w:r>
          </w:p>
          <w:p w14:paraId="3B82863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Raspberry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4</w:t>
            </w:r>
          </w:p>
          <w:p w14:paraId="1962CDA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</w:p>
          <w:p w14:paraId="7E78874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Sensores.</w:t>
            </w:r>
          </w:p>
          <w:p w14:paraId="70EAF2E1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  <w:t>Sensor PIR</w:t>
            </w:r>
          </w:p>
          <w:p w14:paraId="00748938" w14:textId="65573070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="000744E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Micrófono </w:t>
            </w:r>
          </w:p>
          <w:p w14:paraId="11C0D6FA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ab/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Bu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zz</w:t>
            </w: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er</w:t>
            </w:r>
          </w:p>
          <w:p w14:paraId="2E04000D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</w:p>
          <w:p w14:paraId="6A82BFC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>Software</w:t>
            </w:r>
          </w:p>
          <w:p w14:paraId="35046809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MQTT</w:t>
            </w:r>
          </w:p>
          <w:p w14:paraId="0517F38B" w14:textId="77777777" w:rsidR="004B5440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Node-red</w:t>
            </w:r>
          </w:p>
          <w:p w14:paraId="02E6DFE9" w14:textId="77777777" w:rsidR="00B73596" w:rsidRPr="004B5440" w:rsidRDefault="004B5440" w:rsidP="004B544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</w:pPr>
            <w:r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tab/>
              <w:t>Arduino</w:t>
            </w:r>
            <w:r w:rsidR="00B73596" w:rsidRPr="004B544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val="en-US"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7334279C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1B160FA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Llamadas automáticas al servicio de emergencias en caso de ser necesario.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0FF94554" w:rsidR="00B73596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Monitoreo las 24 horas del día a través de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DD3BF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nternet.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4AC3FD2" w14:textId="465FB5EB" w:rsid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Reporte de daños y perdidas y posibles modificaciones a nuestro hogar con el fin de tener mayor seguridad dentro de la misma.</w:t>
            </w:r>
          </w:p>
          <w:p w14:paraId="63B45E5A" w14:textId="34BA2863" w:rsidR="00CA21F2" w:rsidRPr="00B73596" w:rsidRDefault="00CA21F2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6E1D79F9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Poder realizar llamadas automáticas a emergencias en cuanto los sensores detecten movimiento más allá del rango máximo establecido por el usuario, así como poder monitorear los sensores o cámaras vía wifi salvaguardando la integridad de los datos arrojados por nuestros sensores y como parte final, poder realizar el reporte de daños y perdidas en caso de algún desastre y poder implementar mayor seguridad dentro de los hogares a través de un mantenimiento preventivo. </w:t>
            </w:r>
            <w:r w:rsidR="00CA21F2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0731FF13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Brenda Jimena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Gómez</w:t>
            </w:r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Coordinadora de Proyectos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031F3C5F" w:rsidR="00B73596" w:rsidRPr="00B73596" w:rsidRDefault="000136F8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Miguel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Angel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Peralta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Martinez</w:t>
            </w:r>
            <w:proofErr w:type="spellEnd"/>
            <w:r w:rsidR="00DB4B8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– Diseñador de Circuitos</w:t>
            </w:r>
            <w:r w:rsidR="00001F0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 </w:t>
            </w:r>
            <w:r w:rsidR="00737305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interfaces.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21D5BD20" w:rsidR="00B73596" w:rsidRPr="00B73596" w:rsidRDefault="005406D1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Cesar Armando Ramírez de León – Investigación y desarrollo. 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1088101B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E054" w14:textId="77777777" w:rsidR="00546997" w:rsidRDefault="00546997">
      <w:r>
        <w:separator/>
      </w:r>
    </w:p>
  </w:endnote>
  <w:endnote w:type="continuationSeparator" w:id="0">
    <w:p w14:paraId="35C50DEE" w14:textId="77777777" w:rsidR="00546997" w:rsidRDefault="0054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Ubuntu Light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851305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851305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D8E7" w14:textId="77777777" w:rsidR="00546997" w:rsidRDefault="00546997">
      <w:r>
        <w:rPr>
          <w:color w:val="000000"/>
        </w:rPr>
        <w:separator/>
      </w:r>
    </w:p>
  </w:footnote>
  <w:footnote w:type="continuationSeparator" w:id="0">
    <w:p w14:paraId="626E4500" w14:textId="77777777" w:rsidR="00546997" w:rsidRDefault="0054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851305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2B826527"/>
    <w:multiLevelType w:val="hybridMultilevel"/>
    <w:tmpl w:val="AB6E0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88101">
    <w:abstractNumId w:val="0"/>
  </w:num>
  <w:num w:numId="2" w16cid:durableId="986320263">
    <w:abstractNumId w:val="4"/>
  </w:num>
  <w:num w:numId="3" w16cid:durableId="861631863">
    <w:abstractNumId w:val="2"/>
  </w:num>
  <w:num w:numId="4" w16cid:durableId="1830251250">
    <w:abstractNumId w:val="1"/>
  </w:num>
  <w:num w:numId="5" w16cid:durableId="1047485211">
    <w:abstractNumId w:val="5"/>
  </w:num>
  <w:num w:numId="6" w16cid:durableId="98179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01F00"/>
    <w:rsid w:val="00010FFA"/>
    <w:rsid w:val="000136F8"/>
    <w:rsid w:val="000429E3"/>
    <w:rsid w:val="00067DBB"/>
    <w:rsid w:val="000744E9"/>
    <w:rsid w:val="00146A7F"/>
    <w:rsid w:val="001505E5"/>
    <w:rsid w:val="0017295B"/>
    <w:rsid w:val="00203E6B"/>
    <w:rsid w:val="0021297E"/>
    <w:rsid w:val="002632C2"/>
    <w:rsid w:val="002D10CB"/>
    <w:rsid w:val="00351B12"/>
    <w:rsid w:val="00363F7D"/>
    <w:rsid w:val="00365122"/>
    <w:rsid w:val="003675F8"/>
    <w:rsid w:val="003A0F2F"/>
    <w:rsid w:val="00436B6D"/>
    <w:rsid w:val="00493924"/>
    <w:rsid w:val="004B5440"/>
    <w:rsid w:val="00533D6F"/>
    <w:rsid w:val="005406D1"/>
    <w:rsid w:val="0054609E"/>
    <w:rsid w:val="00546997"/>
    <w:rsid w:val="00574CBA"/>
    <w:rsid w:val="005B1859"/>
    <w:rsid w:val="006403D8"/>
    <w:rsid w:val="006700BF"/>
    <w:rsid w:val="00692571"/>
    <w:rsid w:val="00694C9C"/>
    <w:rsid w:val="006F20A6"/>
    <w:rsid w:val="00713DB2"/>
    <w:rsid w:val="00737305"/>
    <w:rsid w:val="007915C3"/>
    <w:rsid w:val="007961DE"/>
    <w:rsid w:val="00797245"/>
    <w:rsid w:val="007D6EBA"/>
    <w:rsid w:val="00837879"/>
    <w:rsid w:val="00837AD6"/>
    <w:rsid w:val="008454FB"/>
    <w:rsid w:val="00851305"/>
    <w:rsid w:val="008566EA"/>
    <w:rsid w:val="00861082"/>
    <w:rsid w:val="00864F9F"/>
    <w:rsid w:val="00872A0E"/>
    <w:rsid w:val="00975786"/>
    <w:rsid w:val="009A7423"/>
    <w:rsid w:val="009C5BAD"/>
    <w:rsid w:val="009E6F60"/>
    <w:rsid w:val="00A02FEC"/>
    <w:rsid w:val="00A24F73"/>
    <w:rsid w:val="00A91B34"/>
    <w:rsid w:val="00B52532"/>
    <w:rsid w:val="00B73596"/>
    <w:rsid w:val="00B77D5D"/>
    <w:rsid w:val="00BA7249"/>
    <w:rsid w:val="00BB72BB"/>
    <w:rsid w:val="00C31ED0"/>
    <w:rsid w:val="00C657C4"/>
    <w:rsid w:val="00C837B2"/>
    <w:rsid w:val="00C8610F"/>
    <w:rsid w:val="00C94D1A"/>
    <w:rsid w:val="00CA21F2"/>
    <w:rsid w:val="00D071C5"/>
    <w:rsid w:val="00D51678"/>
    <w:rsid w:val="00DB4B83"/>
    <w:rsid w:val="00DC1A10"/>
    <w:rsid w:val="00DD3BF1"/>
    <w:rsid w:val="00E025E0"/>
    <w:rsid w:val="00E32F3A"/>
    <w:rsid w:val="00E50BDA"/>
    <w:rsid w:val="00E62A65"/>
    <w:rsid w:val="00EC5DEC"/>
    <w:rsid w:val="00EC71D0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4EC0-CE39-4EBC-AB31-B4A8BA96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0</TotalTime>
  <Pages>4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Miguel Peralta</cp:lastModifiedBy>
  <cp:revision>2</cp:revision>
  <dcterms:created xsi:type="dcterms:W3CDTF">2022-10-14T22:47:00Z</dcterms:created>
  <dcterms:modified xsi:type="dcterms:W3CDTF">2022-10-14T22:47:00Z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